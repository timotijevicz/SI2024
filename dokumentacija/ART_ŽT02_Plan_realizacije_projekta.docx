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66760EE" w:rsidP="2CA2B059" w:rsidRDefault="066760EE" w14:paraId="742F6BA5" w14:textId="750104C6">
      <w:pPr>
        <w:pStyle w:val="Naslov"/>
        <w:jc w:val="right"/>
        <w:rPr>
          <w:lang w:val="sr-Latn-RS"/>
        </w:rPr>
      </w:pPr>
      <w:r w:rsidR="066760EE">
        <w:rPr/>
        <w:t xml:space="preserve"> </w:t>
      </w:r>
      <w:r w:rsidR="177EACE8">
        <w:rPr/>
        <w:t>Artify</w:t>
      </w:r>
      <w:r w:rsidR="177EACE8">
        <w:rPr/>
        <w:t xml:space="preserve"> </w:t>
      </w:r>
    </w:p>
    <w:p w:rsidR="2CA2B059" w:rsidP="2CA2B059" w:rsidRDefault="2CA2B059" w14:paraId="1D3EFFE7" w14:textId="1355474B">
      <w:pPr>
        <w:pStyle w:val="Normal"/>
        <w:tabs>
          <w:tab w:val="left" w:leader="none" w:pos="2970"/>
          <w:tab w:val="left" w:leader="none" w:pos="3060"/>
        </w:tabs>
      </w:pPr>
    </w:p>
    <w:p xmlns:wp14="http://schemas.microsoft.com/office/word/2010/wordml" w:rsidR="00391CE7" w:rsidRDefault="00391CE7" w14:paraId="0A37501D" wp14:textId="1C1671EC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118C34E9" w:rsidR="177EACE8">
        <w:rPr>
          <w:lang w:val="sr-Latn-CS"/>
        </w:rPr>
        <w:t>Web p</w:t>
      </w:r>
      <w:r w:rsidRPr="118C34E9" w:rsidR="33D6E435">
        <w:rPr>
          <w:lang w:val="sr-Latn-CS"/>
        </w:rPr>
        <w:t>ortal</w:t>
      </w:r>
      <w:r w:rsidRPr="118C34E9" w:rsidR="177EACE8">
        <w:rPr>
          <w:lang w:val="sr-Latn-CS"/>
        </w:rPr>
        <w:t xml:space="preserve"> za prodaju umetničkih dela</w:t>
      </w:r>
    </w:p>
    <w:p w:rsidR="118C34E9" w:rsidP="118C34E9" w:rsidRDefault="118C34E9" w14:paraId="346304E6" w14:textId="0D8822F7">
      <w:pPr>
        <w:pStyle w:val="Normal"/>
        <w:tabs>
          <w:tab w:val="left" w:leader="none" w:pos="2970"/>
          <w:tab w:val="left" w:leader="none" w:pos="3060"/>
        </w:tabs>
        <w:rPr>
          <w:lang w:val="sr-Latn-CS"/>
        </w:rPr>
      </w:pPr>
    </w:p>
    <w:p xmlns:wp14="http://schemas.microsoft.com/office/word/2010/wordml" w:rsidR="00391CE7" w:rsidRDefault="00391CE7" w14:paraId="3CC94ADE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xmlns:wp14="http://schemas.microsoft.com/office/word/2010/wordml" w:rsidR="00391CE7" w:rsidRDefault="00391CE7" w14:paraId="5DAB6C7B" wp14:textId="77777777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="00391CE7" w:rsidRDefault="00391CE7" w14:paraId="7E7B734B" wp14:textId="77777777">
      <w:pPr>
        <w:pStyle w:val="Naslov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xmlns:wp14="http://schemas.microsoft.com/office/word/2010/wordml" w:rsidR="00391CE7" w:rsidRDefault="00391CE7" w14:paraId="02EB378F" wp14:textId="77777777">
      <w:pPr>
        <w:rPr>
          <w:lang w:val="sr-Latn-CS"/>
        </w:rPr>
        <w:sectPr w:rsidR="00000000">
          <w:headerReference w:type="default" r:id="rId7"/>
          <w:footerReference w:type="even" r:id="rId8"/>
          <w:pgSz w:w="11907" w:h="16840" w:orient="portrait"/>
          <w:pgMar w:top="1440" w:right="1440" w:bottom="1440" w:left="1440" w:header="708" w:footer="708" w:gutter="0"/>
          <w:cols w:space="720"/>
          <w:footerReference w:type="default" r:id="Rd285377af3f84b7b"/>
        </w:sectPr>
      </w:pPr>
    </w:p>
    <w:p xmlns:wp14="http://schemas.microsoft.com/office/word/2010/wordml" w:rsidR="00391CE7" w:rsidRDefault="00391CE7" w14:paraId="023F6467" wp14:textId="77777777">
      <w:pPr>
        <w:pStyle w:val="Naslov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24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598"/>
        <w:gridCol w:w="2195"/>
      </w:tblGrid>
      <w:tr xmlns:wp14="http://schemas.microsoft.com/office/word/2010/wordml" w:rsidR="00000000" w:rsidTr="118C34E9" w14:paraId="29D06CEC" wp14:textId="77777777">
        <w:trPr>
          <w:trHeight w:val="300"/>
        </w:trPr>
        <w:tc>
          <w:tcPr>
            <w:tcW w:w="2304" w:type="dxa"/>
            <w:tcMar/>
          </w:tcPr>
          <w:p w:rsidR="00391CE7" w:rsidRDefault="00391CE7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="00391CE7" w:rsidRDefault="00391CE7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="00391CE7" w:rsidRDefault="00391CE7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="00391CE7" w:rsidRDefault="00391CE7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="00000000" w:rsidTr="118C34E9" w14:paraId="15A9C626" wp14:textId="77777777">
        <w:tc>
          <w:tcPr>
            <w:tcW w:w="2304" w:type="dxa"/>
            <w:tcMar/>
          </w:tcPr>
          <w:p w:rsidR="00391CE7" w:rsidRDefault="00391CE7" w14:paraId="4F9D12F2" wp14:textId="2466BDF4">
            <w:pPr>
              <w:pStyle w:val="Tabletext"/>
              <w:rPr>
                <w:lang w:val="sr-Latn-CS"/>
              </w:rPr>
            </w:pPr>
            <w:r w:rsidR="00391CE7">
              <w:rPr/>
              <w:t>2</w:t>
            </w:r>
            <w:r w:rsidR="6ADDB9DE">
              <w:rPr/>
              <w:t>5</w:t>
            </w:r>
            <w:r w:rsidRPr="118C34E9" w:rsidR="00391CE7">
              <w:rPr>
                <w:lang w:val="sr-Latn-CS"/>
              </w:rPr>
              <w:t>.</w:t>
            </w:r>
            <w:r w:rsidR="00391CE7">
              <w:rPr/>
              <w:t>10</w:t>
            </w:r>
            <w:r w:rsidRPr="118C34E9" w:rsidR="00391CE7">
              <w:rPr>
                <w:lang w:val="sr-Latn-CS"/>
              </w:rPr>
              <w:t>.20</w:t>
            </w:r>
            <w:r w:rsidR="00391CE7">
              <w:rPr/>
              <w:t>24.</w:t>
            </w:r>
          </w:p>
        </w:tc>
        <w:tc>
          <w:tcPr>
            <w:tcW w:w="1152" w:type="dxa"/>
            <w:tcMar/>
          </w:tcPr>
          <w:p w:rsidR="00391CE7" w:rsidRDefault="00391CE7" w14:paraId="4B3AA50C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="00391CE7" w:rsidRDefault="00391CE7" w14:paraId="637F0B5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="00391CE7" w:rsidRDefault="00391CE7" w14:paraId="61CEEBA7" wp14:textId="27875215">
            <w:pPr>
              <w:pStyle w:val="Tabletext"/>
            </w:pPr>
            <w:r w:rsidR="58595711">
              <w:rPr/>
              <w:t>Željko</w:t>
            </w:r>
            <w:r w:rsidR="44BB569D">
              <w:rPr/>
              <w:t xml:space="preserve"> </w:t>
            </w:r>
          </w:p>
        </w:tc>
      </w:tr>
      <w:tr xmlns:wp14="http://schemas.microsoft.com/office/word/2010/wordml" w:rsidR="00000000" w:rsidTr="118C34E9" w14:paraId="6A05A809" wp14:textId="77777777">
        <w:tc>
          <w:tcPr>
            <w:tcW w:w="2304" w:type="dxa"/>
            <w:tcMar/>
          </w:tcPr>
          <w:p w:rsidR="00391CE7" w:rsidRDefault="00391CE7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="00391CE7" w:rsidRDefault="00391CE7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="00391CE7" w:rsidRDefault="00391CE7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="00391CE7" w:rsidRDefault="00391CE7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w:rsidR="118C34E9" w:rsidTr="118C34E9" w14:paraId="2E64F92A">
        <w:trPr>
          <w:trHeight w:val="300"/>
        </w:trPr>
        <w:tc>
          <w:tcPr>
            <w:tcW w:w="2304" w:type="dxa"/>
            <w:tcMar/>
          </w:tcPr>
          <w:p w:rsidR="118C34E9" w:rsidP="118C34E9" w:rsidRDefault="118C34E9" w14:paraId="20BB4AD9" w14:textId="56DCC6B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="118C34E9" w:rsidP="118C34E9" w:rsidRDefault="118C34E9" w14:paraId="0496D9C3" w14:textId="2EBCA53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="118C34E9" w:rsidP="118C34E9" w:rsidRDefault="118C34E9" w14:paraId="58EE33CC" w14:textId="3736C80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="118C34E9" w:rsidP="118C34E9" w:rsidRDefault="118C34E9" w14:paraId="362141A8" w14:textId="3EABADBB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="00000000" w:rsidTr="118C34E9" w14:paraId="0E27B00A" wp14:textId="77777777">
        <w:tc>
          <w:tcPr>
            <w:tcW w:w="2304" w:type="dxa"/>
            <w:tcMar/>
          </w:tcPr>
          <w:p w:rsidR="00391CE7" w:rsidRDefault="00391CE7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="00391CE7" w:rsidRDefault="00391CE7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="00391CE7" w:rsidRDefault="00391CE7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="00391CE7" w:rsidRDefault="00391CE7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="00000000" w:rsidTr="118C34E9" w14:paraId="3656B9AB" wp14:textId="77777777">
        <w:tc>
          <w:tcPr>
            <w:tcW w:w="2304" w:type="dxa"/>
            <w:tcMar/>
          </w:tcPr>
          <w:p w:rsidR="00391CE7" w:rsidRDefault="00391CE7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="00391CE7" w:rsidRDefault="00391CE7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="00391CE7" w:rsidRDefault="00391CE7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="00391CE7" w:rsidRDefault="00391CE7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="00391CE7" w:rsidRDefault="00391CE7" w14:paraId="4101652C" wp14:textId="77777777">
      <w:pPr>
        <w:rPr>
          <w:lang w:val="sr-Latn-CS"/>
        </w:rPr>
      </w:pPr>
    </w:p>
    <w:p xmlns:wp14="http://schemas.microsoft.com/office/word/2010/wordml" w:rsidR="00391CE7" w:rsidRDefault="00391CE7" w14:paraId="414DD773" wp14:textId="77777777">
      <w:pPr>
        <w:pStyle w:val="Naslov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t>Sadržaj</w:t>
      </w:r>
    </w:p>
    <w:p xmlns:wp14="http://schemas.microsoft.com/office/word/2010/wordml" w:rsidR="00391CE7" w:rsidRDefault="00391CE7" w14:paraId="244A1554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 w:eastAsia="ja-JP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Ciljev dokumenta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_Toc193690323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4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5988275C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Opseg dokumenta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_Toc193690324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4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422A3A84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Reference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_Toc193690325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4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5FDA0EF9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Plan razvojnih faza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_Toc193690326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4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23A30394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 w:eastAsia="ja-JP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Raspored aktivnosti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_Toc193690327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5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07BA13E8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 w:eastAsia="ja-JP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Ciljevi iteracija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_Toc193690328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5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00AB2B79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 w:eastAsia="ja-JP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Verzije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_Toc193690329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25170329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Plan korišćenja resursa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_Toc193690330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7FFB6790" wp14:textId="77777777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Organizaciona struktura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_Toc193690331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2D56C711" wp14:textId="77777777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Kadrovska politika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_Toc193690332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0C6087D4" wp14:textId="77777777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Plan obuke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_Toc193690333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3B983FEB" wp14:textId="77777777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 w:eastAsia="ja-JP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 w:eastAsia="ja-JP"/>
        </w:rPr>
        <w:t>Cena realizacije projekta</w:t>
      </w:r>
      <w:r>
        <w:rPr>
          <w:lang w:val="sr-Latn-RS" w:eastAsia="ja-JP"/>
        </w:rPr>
        <w:tab/>
      </w:r>
      <w:r>
        <w:rPr>
          <w:lang w:val="sr-Latn-RS" w:eastAsia="ja-JP"/>
        </w:rPr>
        <w:fldChar w:fldCharType="begin"/>
      </w:r>
      <w:r>
        <w:rPr>
          <w:lang w:val="sr-Latn-RS" w:eastAsia="ja-JP"/>
        </w:rPr>
        <w:instrText xml:space="preserve"> PAGEREF _Toc193690334 \h </w:instrText>
      </w:r>
      <w:r>
        <w:rPr>
          <w:lang w:val="sr-Latn-RS" w:eastAsia="ja-JP"/>
        </w:rPr>
        <w:fldChar w:fldCharType="separate"/>
      </w:r>
      <w:r>
        <w:rPr>
          <w:lang w:val="sr-Latn-RS" w:eastAsia="ja-JP"/>
        </w:rPr>
        <w:t>7</w:t>
      </w:r>
      <w:r>
        <w:rPr>
          <w:lang w:val="sr-Latn-RS" w:eastAsia="ja-JP"/>
        </w:rPr>
        <w:fldChar w:fldCharType="end"/>
      </w:r>
    </w:p>
    <w:p xmlns:wp14="http://schemas.microsoft.com/office/word/2010/wordml" w:rsidR="00391CE7" w:rsidRDefault="00391CE7" w14:paraId="2B7B78D6" wp14:textId="77777777">
      <w:pPr>
        <w:pStyle w:val="Naslov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t xml:space="preserve">Plan realizacije projekta </w:t>
      </w:r>
    </w:p>
    <w:p xmlns:wp14="http://schemas.microsoft.com/office/word/2010/wordml" w:rsidR="00391CE7" w:rsidRDefault="00391CE7" w14:paraId="362FD78F" wp14:textId="77777777">
      <w:pPr>
        <w:pStyle w:val="Naslov1"/>
        <w:numPr>
          <w:ilvl w:val="0"/>
          <w:numId w:val="2"/>
        </w:numPr>
        <w:rPr>
          <w:lang w:val="sr-Latn-CS"/>
        </w:rPr>
      </w:pPr>
      <w:bookmarkStart w:name="_Toc193690323" w:id="0"/>
      <w:r>
        <w:rPr>
          <w:lang w:val="sr-Latn-CS"/>
        </w:rPr>
        <w:t>Cilj dokumenta</w:t>
      </w:r>
      <w:bookmarkEnd w:id="0"/>
    </w:p>
    <w:p xmlns:wp14="http://schemas.microsoft.com/office/word/2010/wordml" w:rsidR="00391CE7" w:rsidRDefault="00391CE7" w14:paraId="7AB53D66" wp14:textId="49C5053C">
      <w:pPr>
        <w:pStyle w:val="Teloteksta"/>
        <w:rPr>
          <w:color w:val="0000FF"/>
          <w:lang w:val="sr-Latn-CS"/>
        </w:rPr>
      </w:pPr>
      <w:r w:rsidRPr="118C34E9" w:rsidR="00391CE7">
        <w:rPr>
          <w:lang w:val="sr-Latn-CS"/>
        </w:rPr>
        <w:t xml:space="preserve">Cilj dokumenta je definisanje zadataka i njihovo organizovanje u faze i iteracije potrebne za implementaciju portala </w:t>
      </w:r>
      <w:r w:rsidRPr="118C34E9" w:rsidR="00391CE7">
        <w:rPr>
          <w:lang w:val="sr-Latn-RS"/>
        </w:rPr>
        <w:t xml:space="preserve">Web </w:t>
      </w:r>
      <w:r w:rsidRPr="118C34E9" w:rsidR="6423A1CC">
        <w:rPr>
          <w:lang w:val="sr-Latn-RS"/>
        </w:rPr>
        <w:t>platforma za prodaju umetničkih dela – Artify.</w:t>
      </w:r>
      <w:r w:rsidRPr="118C34E9" w:rsidR="00391CE7">
        <w:rPr>
          <w:color w:val="0000FF"/>
          <w:lang w:val="sr-Latn-CS"/>
        </w:rPr>
        <w:t xml:space="preserve"> </w:t>
      </w:r>
    </w:p>
    <w:p xmlns:wp14="http://schemas.microsoft.com/office/word/2010/wordml" w:rsidR="00391CE7" w:rsidRDefault="00391CE7" w14:paraId="1AA9D462" wp14:textId="77777777">
      <w:pPr>
        <w:pStyle w:val="Naslov1"/>
        <w:rPr>
          <w:lang w:val="sr-Latn-CS"/>
        </w:rPr>
      </w:pPr>
      <w:bookmarkStart w:name="_Toc193690324" w:id="1"/>
      <w:r>
        <w:rPr>
          <w:lang w:val="sr-Latn-CS"/>
        </w:rPr>
        <w:t>Opseg dokumenta</w:t>
      </w:r>
      <w:bookmarkEnd w:id="1"/>
    </w:p>
    <w:p xmlns:wp14="http://schemas.microsoft.com/office/word/2010/wordml" w:rsidR="00391CE7" w:rsidP="118C34E9" w:rsidRDefault="00391CE7" w14:paraId="71A06396" wp14:textId="167E9000">
      <w:pPr>
        <w:pStyle w:val="Teloteksta"/>
        <w:rPr>
          <w:lang w:val="sr-Latn-RS"/>
        </w:rPr>
      </w:pPr>
      <w:r w:rsidRPr="118C34E9" w:rsidR="00391CE7">
        <w:rPr>
          <w:lang w:val="sr-Latn-CS"/>
        </w:rPr>
        <w:t xml:space="preserve">Dokument opisuje opšti plan koji će biti korišćen od strane </w:t>
      </w:r>
      <w:proofErr w:type="spellStart"/>
      <w:r w:rsidRPr="118C34E9" w:rsidR="13F3B633">
        <w:rPr>
          <w:lang w:val="sr-Latn-CS"/>
        </w:rPr>
        <w:t>ArtSpark</w:t>
      </w:r>
      <w:proofErr w:type="spellEnd"/>
      <w:r w:rsidRPr="118C34E9" w:rsidR="13F3B633">
        <w:rPr>
          <w:lang w:val="sr-Latn-CS"/>
        </w:rPr>
        <w:t xml:space="preserve"> </w:t>
      </w:r>
      <w:r w:rsidRPr="118C34E9" w:rsidR="00391CE7">
        <w:rPr>
          <w:lang w:val="sr-Latn-CS"/>
        </w:rPr>
        <w:t xml:space="preserve">za razvoj Web portala </w:t>
      </w:r>
      <w:proofErr w:type="spellStart"/>
      <w:r w:rsidRPr="118C34E9" w:rsidR="02FE903F">
        <w:rPr>
          <w:lang w:val="sr-Latn-CS"/>
        </w:rPr>
        <w:t>Artify</w:t>
      </w:r>
      <w:proofErr w:type="spellEnd"/>
      <w:r w:rsidRPr="118C34E9" w:rsidR="00391CE7">
        <w:rPr>
          <w:color w:val="0000FF"/>
          <w:lang w:val="sr-Latn-CS"/>
        </w:rPr>
        <w:t xml:space="preserve"> </w:t>
      </w:r>
      <w:r w:rsidRPr="118C34E9" w:rsidR="00391CE7">
        <w:rPr>
          <w:lang w:val="sr-Latn-CS"/>
        </w:rPr>
        <w:t>namenjenog za</w:t>
      </w:r>
      <w:r w:rsidRPr="118C34E9" w:rsidR="00391CE7">
        <w:rPr>
          <w:lang w:val="sr-Latn-RS"/>
        </w:rPr>
        <w:t xml:space="preserve"> </w:t>
      </w:r>
      <w:r w:rsidRPr="118C34E9" w:rsidR="5AA46AF4">
        <w:rPr>
          <w:lang w:val="sr-Latn-RS"/>
        </w:rPr>
        <w:t>prodaju umetničkih dela.</w:t>
      </w:r>
    </w:p>
    <w:p xmlns:wp14="http://schemas.microsoft.com/office/word/2010/wordml" w:rsidR="00391CE7" w:rsidRDefault="00391CE7" w14:paraId="64E1F285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xmlns:wp14="http://schemas.microsoft.com/office/word/2010/wordml" w:rsidR="00391CE7" w:rsidRDefault="00391CE7" w14:paraId="6F3B69C3" wp14:textId="77777777">
      <w:pPr>
        <w:pStyle w:val="Naslov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="00391CE7" w:rsidRDefault="00391CE7" w14:paraId="207EE3DF" wp14:textId="77777777">
      <w:pPr>
        <w:pStyle w:val="Teloteksta"/>
        <w:rPr>
          <w:lang w:val="sr-Latn-CS"/>
        </w:rPr>
      </w:pPr>
      <w:r>
        <w:rPr>
          <w:lang w:val="sr-Latn-CS"/>
        </w:rPr>
        <w:t>Spisak korišćene literature:</w:t>
      </w:r>
    </w:p>
    <w:p xmlns:wp14="http://schemas.microsoft.com/office/word/2010/wordml" w:rsidR="00391CE7" w:rsidRDefault="00391CE7" w14:paraId="651B75C9" wp14:textId="49E35AB0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 w:rsidRPr="2CA2B059" w:rsidR="66BAB959">
        <w:rPr>
          <w:lang w:val="sr-Latn-CS"/>
        </w:rPr>
        <w:t>Art</w:t>
      </w:r>
      <w:r w:rsidRPr="2CA2B059" w:rsidR="5158AAB2">
        <w:rPr>
          <w:lang w:val="sr-Latn-CS"/>
        </w:rPr>
        <w:t>ify</w:t>
      </w:r>
      <w:r w:rsidRPr="2CA2B059" w:rsidR="00391CE7">
        <w:rPr>
          <w:lang w:val="sr-Latn-CS"/>
        </w:rPr>
        <w:t xml:space="preserve"> – </w:t>
      </w:r>
      <w:r w:rsidRPr="2CA2B059" w:rsidR="42B5E6CB">
        <w:rPr>
          <w:lang w:val="sr-Latn-CS"/>
        </w:rPr>
        <w:t>Definicija</w:t>
      </w:r>
      <w:r w:rsidRPr="2CA2B059" w:rsidR="00391CE7">
        <w:rPr>
          <w:lang w:val="sr-Latn-CS"/>
        </w:rPr>
        <w:t xml:space="preserve"> projekta, </w:t>
      </w:r>
      <w:r w:rsidRPr="2CA2B059" w:rsidR="513B9D1A">
        <w:rPr>
          <w:lang w:val="sr-Latn-CS"/>
        </w:rPr>
        <w:t>ART</w:t>
      </w:r>
      <w:r w:rsidRPr="2CA2B059" w:rsidR="00391CE7">
        <w:rPr>
          <w:lang w:val="sr-Latn-CS"/>
        </w:rPr>
        <w:t>-</w:t>
      </w:r>
      <w:r w:rsidRPr="2CA2B059" w:rsidR="708F2DB2">
        <w:rPr>
          <w:lang w:val="sr-Latn-CS"/>
        </w:rPr>
        <w:t>Artify</w:t>
      </w:r>
      <w:r w:rsidRPr="2CA2B059" w:rsidR="00391CE7">
        <w:rPr>
          <w:lang w:val="sr-Latn-CS"/>
        </w:rPr>
        <w:t>-01, V1.0, 20</w:t>
      </w:r>
      <w:r w:rsidRPr="2CA2B059" w:rsidR="00391CE7">
        <w:rPr>
          <w:lang w:val="sr-Latn-RS"/>
        </w:rPr>
        <w:t>24</w:t>
      </w:r>
      <w:r w:rsidRPr="2CA2B059" w:rsidR="00391CE7">
        <w:rPr>
          <w:lang w:val="sr-Latn-CS"/>
        </w:rPr>
        <w:t xml:space="preserve">, </w:t>
      </w:r>
      <w:proofErr w:type="spellStart"/>
      <w:r w:rsidRPr="2CA2B059" w:rsidR="485BFBAA">
        <w:rPr>
          <w:lang w:val="sr-Latn-CS"/>
        </w:rPr>
        <w:t>ArtSpark</w:t>
      </w:r>
      <w:proofErr w:type="spellEnd"/>
      <w:r w:rsidRPr="2CA2B059" w:rsidR="00391CE7">
        <w:rPr>
          <w:lang w:val="sr-Latn-CS"/>
        </w:rPr>
        <w:t>.</w:t>
      </w:r>
    </w:p>
    <w:p xmlns:wp14="http://schemas.microsoft.com/office/word/2010/wordml" w:rsidR="00391CE7" w:rsidRDefault="00391CE7" w14:paraId="31AD0EE2" wp14:textId="6433EB45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proofErr w:type="spellStart"/>
      <w:r w:rsidRPr="118C34E9" w:rsidR="6E907B78">
        <w:rPr>
          <w:lang w:val="sr-Latn-CS"/>
        </w:rPr>
        <w:t>Artify</w:t>
      </w:r>
      <w:proofErr w:type="spellEnd"/>
      <w:r w:rsidRPr="118C34E9" w:rsidR="00391CE7">
        <w:rPr>
          <w:lang w:val="sr-Latn-CS"/>
        </w:rPr>
        <w:t xml:space="preserve"> – Planirani raspored aktivnosti na projektu, V1.0, 20</w:t>
      </w:r>
      <w:r w:rsidRPr="118C34E9" w:rsidR="00391CE7">
        <w:rPr>
          <w:lang w:val="sr-Latn-RS"/>
        </w:rPr>
        <w:t>24</w:t>
      </w:r>
      <w:r w:rsidRPr="118C34E9" w:rsidR="00391CE7">
        <w:rPr>
          <w:lang w:val="sr-Latn-CS"/>
        </w:rPr>
        <w:t xml:space="preserve">, </w:t>
      </w:r>
      <w:r w:rsidRPr="118C34E9" w:rsidR="2581DB38">
        <w:rPr>
          <w:lang w:val="sr-Latn-CS"/>
        </w:rPr>
        <w:t>ArtSpark</w:t>
      </w:r>
      <w:r w:rsidRPr="118C34E9" w:rsidR="00391CE7">
        <w:rPr>
          <w:lang w:val="sr-Latn-CS"/>
        </w:rPr>
        <w:t>.</w:t>
      </w:r>
    </w:p>
    <w:p xmlns:wp14="http://schemas.microsoft.com/office/word/2010/wordml" w:rsidR="00391CE7" w:rsidRDefault="00391CE7" w14:paraId="32E9A891" wp14:textId="77777777">
      <w:pPr>
        <w:pStyle w:val="Naslov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="00391CE7" w:rsidRDefault="00391CE7" w14:paraId="244E9A2D" wp14:textId="77777777">
      <w:pPr>
        <w:pStyle w:val="Teloteksta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xmlns:wp14="http://schemas.microsoft.com/office/word/2010/wordml" w:rsidR="00391CE7" w:rsidRDefault="00391CE7" w14:paraId="4B99056E" wp14:textId="77777777">
      <w:pPr>
        <w:pStyle w:val="Teloteksta"/>
        <w:rPr>
          <w:lang w:val="sr-Latn-CS"/>
        </w:rPr>
      </w:pPr>
    </w:p>
    <w:tbl>
      <w:tblPr>
        <w:tblW w:w="0" w:type="auto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="00000000" w14:paraId="6DE8C3D7" wp14:textId="77777777">
        <w:trPr>
          <w:jc w:val="center"/>
        </w:trPr>
        <w:tc>
          <w:tcPr>
            <w:tcW w:w="2160" w:type="dxa"/>
          </w:tcPr>
          <w:p w:rsidR="00391CE7" w:rsidRDefault="00391CE7" w14:paraId="17D716E8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391CE7" w:rsidRDefault="00391CE7" w14:paraId="189B3A03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391CE7" w:rsidRDefault="00391CE7" w14:paraId="18357BAD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="00000000" w14:paraId="0C78FB8A" wp14:textId="77777777">
        <w:trPr>
          <w:jc w:val="center"/>
        </w:trPr>
        <w:tc>
          <w:tcPr>
            <w:tcW w:w="2160" w:type="dxa"/>
          </w:tcPr>
          <w:p w:rsidR="00391CE7" w:rsidRDefault="00391CE7" w14:paraId="74185A0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391CE7" w:rsidRDefault="00391CE7" w14:paraId="649841B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391CE7" w:rsidRDefault="00391CE7" w14:paraId="006D53B4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="00000000" w14:paraId="32F6999C" wp14:textId="77777777">
        <w:trPr>
          <w:jc w:val="center"/>
        </w:trPr>
        <w:tc>
          <w:tcPr>
            <w:tcW w:w="2160" w:type="dxa"/>
          </w:tcPr>
          <w:p w:rsidR="00391CE7" w:rsidRDefault="00391CE7" w14:paraId="2CE32A5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391CE7" w:rsidRDefault="00391CE7" w14:paraId="56B20A0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391CE7" w:rsidRDefault="00391CE7" w14:paraId="4B70E47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xmlns:wp14="http://schemas.microsoft.com/office/word/2010/wordml" w:rsidR="00000000" w14:paraId="00F562AD" wp14:textId="77777777">
        <w:trPr>
          <w:jc w:val="center"/>
        </w:trPr>
        <w:tc>
          <w:tcPr>
            <w:tcW w:w="2160" w:type="dxa"/>
          </w:tcPr>
          <w:p w:rsidR="00391CE7" w:rsidRDefault="00391CE7" w14:paraId="07E86A9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391CE7" w:rsidRDefault="00391CE7" w14:paraId="18F999B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391CE7" w:rsidRDefault="00391CE7" w14:paraId="139FC29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xmlns:wp14="http://schemas.microsoft.com/office/word/2010/wordml" w:rsidR="00000000" w14:paraId="66225D74" wp14:textId="77777777">
        <w:trPr>
          <w:jc w:val="center"/>
        </w:trPr>
        <w:tc>
          <w:tcPr>
            <w:tcW w:w="2160" w:type="dxa"/>
          </w:tcPr>
          <w:p w:rsidR="00391CE7" w:rsidRDefault="00391CE7" w14:paraId="470CA88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391CE7" w:rsidRDefault="00391CE7" w14:paraId="249FAAB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391CE7" w:rsidRDefault="00391CE7" w14:paraId="4A0F831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="00391CE7" w:rsidRDefault="00391CE7" w14:paraId="1299C43A" wp14:textId="77777777">
      <w:pPr>
        <w:pStyle w:val="Teloteksta"/>
        <w:rPr>
          <w:lang w:val="sr-Latn-CS"/>
        </w:rPr>
      </w:pPr>
    </w:p>
    <w:p xmlns:wp14="http://schemas.microsoft.com/office/word/2010/wordml" w:rsidR="00391CE7" w:rsidRDefault="00391CE7" w14:paraId="0F046720" wp14:textId="77777777">
      <w:pPr>
        <w:pStyle w:val="Teloteksta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xmlns:wp14="http://schemas.microsoft.com/office/word/2010/wordml" w:rsidR="00391CE7" w:rsidRDefault="00391CE7" w14:paraId="4DDBEF00" wp14:textId="77777777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="00000000" w14:paraId="292091C8" wp14:textId="77777777">
        <w:trPr>
          <w:jc w:val="right"/>
        </w:trPr>
        <w:tc>
          <w:tcPr>
            <w:tcW w:w="1276" w:type="dxa"/>
          </w:tcPr>
          <w:p w:rsidR="00391CE7" w:rsidRDefault="00391CE7" w14:paraId="517502A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="00391CE7" w:rsidRDefault="00391CE7" w14:paraId="6CD8B69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391CE7" w:rsidRDefault="00391CE7" w14:paraId="7F965655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="00000000" w14:paraId="05F3C877" wp14:textId="77777777">
        <w:trPr>
          <w:jc w:val="right"/>
        </w:trPr>
        <w:tc>
          <w:tcPr>
            <w:tcW w:w="1276" w:type="dxa"/>
          </w:tcPr>
          <w:p w:rsidR="00391CE7" w:rsidRDefault="00391CE7" w14:paraId="6F82C3F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391CE7" w:rsidRDefault="00391CE7" w14:paraId="0B4D5D3D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91CE7" w:rsidRDefault="00391CE7" w14:paraId="10185058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:rsidR="00391CE7" w:rsidRDefault="00391CE7" w14:paraId="5E9DA70D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="00000000" w14:paraId="3FEB19E9" wp14:textId="77777777">
        <w:trPr>
          <w:jc w:val="right"/>
        </w:trPr>
        <w:tc>
          <w:tcPr>
            <w:tcW w:w="1276" w:type="dxa"/>
          </w:tcPr>
          <w:p w:rsidR="00391CE7" w:rsidRDefault="00391CE7" w14:paraId="34052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391CE7" w:rsidRDefault="00391CE7" w14:paraId="052C988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391CE7" w:rsidRDefault="00391CE7" w14:paraId="71AD63A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391CE7" w:rsidRDefault="00391CE7" w14:paraId="09DC21D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91CE7" w:rsidRDefault="00391CE7" w14:paraId="2DCA9BB4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:rsidR="00391CE7" w:rsidRDefault="00391CE7" w14:paraId="17426316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:rsidR="00391CE7" w:rsidRDefault="00391CE7" w14:paraId="5AD66B68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391CE7" w:rsidRDefault="00391CE7" w14:paraId="458B2FD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="00000000" w14:paraId="4F761AA4" wp14:textId="77777777">
        <w:trPr>
          <w:jc w:val="right"/>
        </w:trPr>
        <w:tc>
          <w:tcPr>
            <w:tcW w:w="1276" w:type="dxa"/>
          </w:tcPr>
          <w:p w:rsidR="00391CE7" w:rsidRDefault="00391CE7" w14:paraId="454FEB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391CE7" w:rsidRDefault="00391CE7" w14:paraId="36F446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391CE7" w:rsidRDefault="00391CE7" w14:paraId="0FDC867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391CE7" w:rsidRDefault="00391CE7" w14:paraId="470B711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:rsidR="00391CE7" w:rsidRDefault="00391CE7" w14:paraId="2C6835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91CE7" w:rsidRDefault="00391CE7" w14:paraId="699461F3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:rsidR="00391CE7" w:rsidRDefault="00391CE7" w14:paraId="147590F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91CE7" w:rsidRDefault="00391CE7" w14:paraId="4E61790A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:rsidR="00391CE7" w:rsidRDefault="00391CE7" w14:paraId="3B65923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xmlns:wp14="http://schemas.microsoft.com/office/word/2010/wordml" w:rsidR="00000000" w14:paraId="0A40A697" wp14:textId="77777777">
        <w:trPr>
          <w:jc w:val="right"/>
        </w:trPr>
        <w:tc>
          <w:tcPr>
            <w:tcW w:w="1276" w:type="dxa"/>
          </w:tcPr>
          <w:p w:rsidR="00391CE7" w:rsidRDefault="00391CE7" w14:paraId="7FB04FA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391CE7" w:rsidRDefault="00391CE7" w14:paraId="7DC212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391CE7" w:rsidRDefault="00391CE7" w14:paraId="205B03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391CE7" w:rsidRDefault="00391CE7" w14:paraId="4DC4714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:rsidR="00391CE7" w:rsidRDefault="00391CE7" w14:paraId="136E6245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xmlns:wp14="http://schemas.microsoft.com/office/word/2010/wordml" w:rsidR="00391CE7" w:rsidRDefault="00391CE7" w14:paraId="3461D779" wp14:textId="77777777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="00391CE7" w:rsidRDefault="00391CE7" w14:paraId="1C9C836A" wp14:textId="77777777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xmlns:wp14="http://schemas.microsoft.com/office/word/2010/wordml" w:rsidR="00391CE7" w:rsidRDefault="00391CE7" w14:paraId="3CF2D8B6" wp14:textId="77777777">
      <w:pPr>
        <w:pStyle w:val="Teloteksta"/>
        <w:rPr>
          <w:lang w:val="sr-Latn-CS"/>
        </w:rPr>
      </w:pPr>
    </w:p>
    <w:p xmlns:wp14="http://schemas.microsoft.com/office/word/2010/wordml" w:rsidR="00391CE7" w:rsidRDefault="00391CE7" w14:paraId="217D2D0A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xmlns:wp14="http://schemas.microsoft.com/office/word/2010/wordml" w:rsidR="00391CE7" w:rsidRDefault="00391CE7" w14:paraId="72DECE7F" wp14:textId="77777777">
      <w:pPr>
        <w:pStyle w:val="Teloteksta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xmlns:wp14="http://schemas.microsoft.com/office/word/2010/wordml" w:rsidR="00391CE7" w:rsidRDefault="00391CE7" w14:paraId="7F27F1BF" wp14:textId="77777777">
      <w:pPr>
        <w:pStyle w:val="Naslov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391CE7" w:rsidRDefault="00391CE7" w14:paraId="715E0CFF" wp14:textId="313692F3">
      <w:pPr>
        <w:pStyle w:val="Teloteksta"/>
        <w:rPr>
          <w:lang w:val="sr-Latn-CS"/>
        </w:rPr>
      </w:pPr>
      <w:r w:rsidRPr="118C34E9" w:rsidR="00391CE7">
        <w:rPr>
          <w:lang w:val="sr-Latn-CS"/>
        </w:rPr>
        <w:t xml:space="preserve">Planirani raspored aktivnosti koji prikazuje faze, iteracije i očekivane rezultate projekta sadržan je u dokumentu </w:t>
      </w:r>
      <w:r w:rsidRPr="118C34E9" w:rsidR="13E17F03">
        <w:rPr>
          <w:lang w:val="sr-Latn-CS"/>
        </w:rPr>
        <w:t>Artify</w:t>
      </w:r>
      <w:r w:rsidRPr="118C34E9" w:rsidR="00391CE7">
        <w:rPr>
          <w:lang w:val="sr-Latn-RS"/>
        </w:rPr>
        <w:t xml:space="preserve"> </w:t>
      </w:r>
      <w:r w:rsidRPr="118C34E9" w:rsidR="00391CE7">
        <w:rPr>
          <w:lang w:val="sr-Latn-CS"/>
        </w:rPr>
        <w:t xml:space="preserve">– Planirani raspored aktivnosti [2]. </w:t>
      </w:r>
    </w:p>
    <w:p xmlns:wp14="http://schemas.microsoft.com/office/word/2010/wordml" w:rsidR="00391CE7" w:rsidP="118C34E9" w:rsidRDefault="00391CE7" w14:paraId="5BA7AA11" wp14:textId="34B45ABD">
      <w:pPr>
        <w:pStyle w:val="Teloteksta"/>
        <w:rPr>
          <w:b w:val="1"/>
          <w:bCs w:val="1"/>
          <w:lang w:val="sr-Latn-CS"/>
        </w:rPr>
      </w:pPr>
      <w:r w:rsidRPr="118C34E9" w:rsidR="00391CE7">
        <w:rPr>
          <w:lang w:val="sr-Latn-CS"/>
        </w:rPr>
        <w:t xml:space="preserve">Pogledati dokument: </w:t>
      </w:r>
      <w:r w:rsidRPr="118C34E9" w:rsidR="2FB49CB8">
        <w:rPr>
          <w:lang w:val="sr-Latn-CS"/>
        </w:rPr>
        <w:t>ART</w:t>
      </w:r>
      <w:r w:rsidRPr="118C34E9" w:rsidR="00391CE7">
        <w:rPr>
          <w:b w:val="1"/>
          <w:bCs w:val="1"/>
          <w:lang w:val="sr-Latn-CS"/>
        </w:rPr>
        <w:t>_</w:t>
      </w:r>
      <w:r w:rsidRPr="118C34E9" w:rsidR="6A521F79">
        <w:rPr>
          <w:b w:val="1"/>
          <w:bCs w:val="1"/>
          <w:lang w:val="sr-Latn-CS"/>
        </w:rPr>
        <w:t>ZT</w:t>
      </w:r>
      <w:r w:rsidRPr="118C34E9" w:rsidR="00391CE7">
        <w:rPr>
          <w:b w:val="1"/>
          <w:bCs w:val="1"/>
          <w:lang w:val="sr-Latn-CS"/>
        </w:rPr>
        <w:t>02_Raspored_aktivnosti.mpp</w:t>
      </w:r>
    </w:p>
    <w:p xmlns:wp14="http://schemas.microsoft.com/office/word/2010/wordml" w:rsidR="00391CE7" w:rsidRDefault="00391CE7" w14:paraId="4FDC87BF" wp14:textId="77777777">
      <w:pPr>
        <w:pStyle w:val="Naslov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="00391CE7" w:rsidRDefault="00391CE7" w14:paraId="59327CF6" wp14:textId="77777777">
      <w:pPr>
        <w:pStyle w:val="Teloteksta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xmlns:wp14="http://schemas.microsoft.com/office/word/2010/wordml" w:rsidR="00391CE7" w:rsidRDefault="00391CE7" w14:paraId="3CC47D9B" wp14:textId="77777777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="00391CE7" w:rsidRDefault="00391CE7" w14:paraId="4CC0DA62" wp14:textId="77777777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="00391CE7" w:rsidRDefault="00391CE7" w14:paraId="1C7E9934" wp14:textId="77777777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="00391CE7" w:rsidRDefault="00391CE7" w14:paraId="77A75EE5" wp14:textId="77777777">
      <w:pPr>
        <w:pStyle w:val="Teloteksta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="00000000" w14:paraId="7054ED59" wp14:textId="77777777">
        <w:tc>
          <w:tcPr>
            <w:tcW w:w="1350" w:type="dxa"/>
          </w:tcPr>
          <w:p w:rsidR="00391CE7" w:rsidRDefault="00391CE7" w14:paraId="3995F8F6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391CE7" w:rsidRDefault="00391CE7" w14:paraId="6C45689C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391CE7" w:rsidRDefault="00391CE7" w14:paraId="52A21BCE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391CE7" w:rsidRDefault="00391CE7" w14:paraId="0DDCFDA9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391CE7" w:rsidRDefault="00391CE7" w14:paraId="5B30D4E2" wp14:textId="77777777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="00000000" w14:paraId="0BAD90E4" wp14:textId="77777777">
        <w:tc>
          <w:tcPr>
            <w:tcW w:w="1350" w:type="dxa"/>
          </w:tcPr>
          <w:p w:rsidR="00391CE7" w:rsidRDefault="00391CE7" w14:paraId="6DAD6E4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391CE7" w:rsidRDefault="00391CE7" w14:paraId="516F8AC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391CE7" w:rsidRDefault="00391CE7" w14:paraId="3E4EF34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:rsidR="00391CE7" w:rsidRDefault="00391CE7" w14:paraId="326275A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391CE7" w:rsidRDefault="00391CE7" w14:paraId="294053DC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391CE7" w:rsidRDefault="00391CE7" w14:paraId="6C5C199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391CE7" w:rsidRDefault="00391CE7" w14:paraId="3DBFC21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391CE7" w:rsidRDefault="00391CE7" w14:paraId="738F0AC0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="00000000" w14:paraId="18EE51A4" wp14:textId="77777777">
        <w:tc>
          <w:tcPr>
            <w:tcW w:w="1350" w:type="dxa"/>
          </w:tcPr>
          <w:p w:rsidR="00391CE7" w:rsidRDefault="00391CE7" w14:paraId="1824E2A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391CE7" w:rsidRDefault="00391CE7" w14:paraId="643A34C1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:rsidR="00391CE7" w:rsidRDefault="00391CE7" w14:paraId="078DFF4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:rsidR="00391CE7" w:rsidRDefault="00391CE7" w14:paraId="0963D5EC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391CE7" w:rsidRDefault="00391CE7" w14:paraId="3B77EC5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391CE7" w:rsidRDefault="00391CE7" w14:paraId="5EDDDB64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:rsidR="00391CE7" w:rsidRDefault="00391CE7" w14:paraId="36BC453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:rsidR="00391CE7" w:rsidRDefault="00391CE7" w14:paraId="0660920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391CE7" w:rsidRDefault="00391CE7" w14:paraId="376ABA6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391CE7" w:rsidRDefault="00391CE7" w14:paraId="1AFE193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:rsidR="00391CE7" w:rsidRDefault="00391CE7" w14:paraId="1C2050D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:rsidR="00391CE7" w:rsidRDefault="00391CE7" w14:paraId="4C5BFEE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xmlns:wp14="http://schemas.microsoft.com/office/word/2010/wordml" w:rsidR="00000000" w14:paraId="32612233" wp14:textId="77777777">
        <w:tc>
          <w:tcPr>
            <w:tcW w:w="1350" w:type="dxa"/>
            <w:vMerge w:val="restart"/>
          </w:tcPr>
          <w:p w:rsidR="00391CE7" w:rsidRDefault="00391CE7" w14:paraId="5EA27D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391CE7" w:rsidRDefault="00391CE7" w14:paraId="1900AC0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:rsidR="00391CE7" w:rsidRDefault="00391CE7" w14:paraId="4A50AC3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:rsidR="00391CE7" w:rsidRDefault="00391CE7" w14:paraId="052CECAA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:rsidR="00391CE7" w:rsidRDefault="00391CE7" w14:paraId="360704C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:rsidR="00391CE7" w:rsidRDefault="00391CE7" w14:paraId="6A86E2DC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391CE7" w:rsidRDefault="00391CE7" w14:paraId="68D76CC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:rsidR="00391CE7" w:rsidRDefault="00391CE7" w14:paraId="7ACA7C5B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xmlns:wp14="http://schemas.microsoft.com/office/word/2010/wordml" w:rsidR="00000000" w14:paraId="76F22A76" wp14:textId="77777777">
        <w:tc>
          <w:tcPr>
            <w:tcW w:w="1350" w:type="dxa"/>
            <w:vMerge/>
          </w:tcPr>
          <w:p w:rsidR="00391CE7" w:rsidRDefault="00391CE7" w14:paraId="0FB78278" wp14:textId="77777777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391CE7" w:rsidRDefault="00391CE7" w14:paraId="7927241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:rsidR="00391CE7" w:rsidRDefault="00391CE7" w14:paraId="04ECB55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391CE7" w:rsidRDefault="00391CE7" w14:paraId="76B5F07A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391CE7" w:rsidRDefault="00391CE7" w14:paraId="4C81CB99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:rsidR="00391CE7" w:rsidRDefault="00391CE7" w14:paraId="3A0A6C22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391CE7" w:rsidRDefault="00391CE7" w14:paraId="4CB19DCE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:rsidR="00391CE7" w:rsidRDefault="00391CE7" w14:paraId="315595F7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:rsidR="00391CE7" w:rsidRDefault="00391CE7" w14:paraId="1BD8D949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xmlns:wp14="http://schemas.microsoft.com/office/word/2010/wordml" w:rsidR="00000000" w14:paraId="75A8AC3F" wp14:textId="77777777">
        <w:tc>
          <w:tcPr>
            <w:tcW w:w="1350" w:type="dxa"/>
          </w:tcPr>
          <w:p w:rsidR="00391CE7" w:rsidRDefault="00391CE7" w14:paraId="24A7132F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391CE7" w:rsidRDefault="00391CE7" w14:paraId="2695F436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:rsidR="00391CE7" w:rsidRDefault="00391CE7" w14:paraId="5614E735" wp14:textId="77777777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:rsidR="00391CE7" w:rsidRDefault="00391CE7" w14:paraId="2F5FF793" wp14:textId="77777777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391CE7" w:rsidRDefault="00391CE7" w14:paraId="1FC39945" wp14:textId="77777777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="00391CE7" w:rsidRDefault="00391CE7" w14:paraId="0562CB0E" wp14:textId="77777777">
      <w:pPr>
        <w:pStyle w:val="Teloteksta"/>
        <w:rPr>
          <w:lang w:val="sr-Latn-CS"/>
        </w:rPr>
      </w:pPr>
    </w:p>
    <w:p xmlns:wp14="http://schemas.microsoft.com/office/word/2010/wordml" w:rsidR="00391CE7" w:rsidRDefault="00391CE7" w14:paraId="302230F5" wp14:textId="77777777">
      <w:pPr>
        <w:pStyle w:val="Naslov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="00391CE7" w:rsidRDefault="00391CE7" w14:paraId="606F83FB" wp14:textId="77777777">
      <w:pPr>
        <w:pStyle w:val="Teloteksta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xmlns:wp14="http://schemas.microsoft.com/office/word/2010/wordml" w:rsidR="00391CE7" w:rsidRDefault="00391CE7" w14:paraId="641024FF" wp14:textId="77777777">
      <w:pPr>
        <w:pStyle w:val="Teloteksta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="00391CE7" w:rsidRDefault="00391CE7" w14:paraId="7DBDECB6" wp14:textId="77777777">
      <w:pPr>
        <w:pStyle w:val="Naslov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="00391CE7" w:rsidRDefault="00391CE7" w14:paraId="396A1B44" wp14:textId="77777777">
      <w:pPr>
        <w:pStyle w:val="Naslov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391CE7" w:rsidRDefault="00391CE7" w14:paraId="42CC9A7B" wp14:textId="77777777">
      <w:pPr>
        <w:pStyle w:val="Teloteksta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xmlns:wp14="http://schemas.microsoft.com/office/word/2010/wordml" w:rsidR="00391CE7" w:rsidRDefault="00391CE7" w14:paraId="34CE0A41" wp14:textId="77777777">
      <w:pPr>
        <w:pStyle w:val="Teloteksta"/>
        <w:jc w:val="center"/>
        <w:rPr>
          <w:lang w:val="sr-Latn-CS"/>
        </w:rPr>
      </w:pPr>
    </w:p>
    <w:p xmlns:wp14="http://schemas.microsoft.com/office/word/2010/wordml" w:rsidR="00391CE7" w:rsidRDefault="00391CE7" w14:paraId="62EBF3C5" wp14:textId="77777777">
      <w:pPr>
        <w:pStyle w:val="Teloteksta"/>
        <w:jc w:val="center"/>
        <w:rPr>
          <w:lang w:val="sr-Latn-CS"/>
        </w:rPr>
      </w:pPr>
    </w:p>
    <w:p xmlns:wp14="http://schemas.microsoft.com/office/word/2010/wordml" w:rsidR="00391CE7" w:rsidRDefault="00391CE7" w14:paraId="6D98A12B" wp14:textId="41A64324">
      <w:pPr>
        <w:pStyle w:val="Teloteksta"/>
        <w:jc w:val="center"/>
      </w:pPr>
      <w:r w:rsidR="26D0A199">
        <w:drawing>
          <wp:inline xmlns:wp14="http://schemas.microsoft.com/office/word/2010/wordprocessingDrawing" wp14:editId="615580AD" wp14:anchorId="094E92CE">
            <wp:extent cx="4203778" cy="2578400"/>
            <wp:effectExtent l="0" t="0" r="0" b="0"/>
            <wp:docPr id="493895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f69550ea1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78" cy="2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1CE7" w:rsidRDefault="00391CE7" w14:paraId="2946DB82" wp14:textId="77777777">
      <w:pPr>
        <w:pStyle w:val="Teloteksta"/>
        <w:jc w:val="center"/>
        <w:rPr>
          <w:lang w:val="sr-Latn-CS"/>
        </w:rPr>
      </w:pPr>
    </w:p>
    <w:p xmlns:wp14="http://schemas.microsoft.com/office/word/2010/wordml" w:rsidR="00391CE7" w:rsidRDefault="00391CE7" w14:paraId="7AAE2EC7" wp14:textId="77777777">
      <w:pPr>
        <w:pStyle w:val="Naslov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="00391CE7" w:rsidRDefault="00391CE7" w14:paraId="15CBF224" wp14:textId="23290053">
      <w:pPr>
        <w:pStyle w:val="Teloteksta"/>
        <w:rPr>
          <w:lang w:val="sr-Latn-CS"/>
        </w:rPr>
      </w:pPr>
      <w:r w:rsidRPr="118C34E9" w:rsidR="00391CE7">
        <w:rPr>
          <w:lang w:val="sr-Latn-CS"/>
        </w:rPr>
        <w:t xml:space="preserve">Osobe identifikovane na organizacionom grafikonu u odeljku 8.1 čine tim koji će razvijati projekat </w:t>
      </w:r>
      <w:r w:rsidRPr="118C34E9" w:rsidR="6D85D599">
        <w:rPr>
          <w:lang w:val="sr-Latn-CS"/>
        </w:rPr>
        <w:t>Artify</w:t>
      </w:r>
      <w:r w:rsidRPr="118C34E9" w:rsidR="00391CE7">
        <w:rPr>
          <w:lang w:val="sr-Latn-CS"/>
        </w:rPr>
        <w:t>. Projektni tim se neće menjati u toku realizacije projekta.</w:t>
      </w:r>
    </w:p>
    <w:p xmlns:wp14="http://schemas.microsoft.com/office/word/2010/wordml" w:rsidR="00391CE7" w:rsidRDefault="00391CE7" w14:paraId="4086990F" wp14:textId="77777777">
      <w:pPr>
        <w:pStyle w:val="Naslov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="00391CE7" w:rsidRDefault="00391CE7" w14:paraId="776A0FE5" wp14:textId="77777777">
      <w:pPr>
        <w:pStyle w:val="Teloteksta"/>
        <w:rPr>
          <w:lang w:val="sr-Latn-R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="00391CE7" w:rsidRDefault="00391CE7" w14:paraId="74A06BDF" wp14:textId="77777777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="00391CE7" w:rsidRDefault="00391CE7" w14:paraId="6B645097" wp14:textId="638A3458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 w:rsidRPr="118C34E9" w:rsidR="00391CE7">
        <w:rPr>
          <w:lang w:val="sr-Latn-CS"/>
        </w:rPr>
        <w:t xml:space="preserve">Web programiranje u </w:t>
      </w:r>
      <w:r w:rsidRPr="118C34E9" w:rsidR="00391CE7">
        <w:rPr>
          <w:lang w:val="sr-Latn-RS"/>
        </w:rPr>
        <w:t>React</w:t>
      </w:r>
      <w:r w:rsidRPr="118C34E9" w:rsidR="74918BC7">
        <w:rPr>
          <w:lang w:val="sr-Latn-RS"/>
        </w:rPr>
        <w:t>-</w:t>
      </w:r>
      <w:r w:rsidRPr="118C34E9" w:rsidR="00391CE7">
        <w:rPr>
          <w:lang w:val="sr-Latn-RS"/>
        </w:rPr>
        <w:t>u</w:t>
      </w:r>
    </w:p>
    <w:p xmlns:wp14="http://schemas.microsoft.com/office/word/2010/wordml" w:rsidR="00391CE7" w:rsidRDefault="00391CE7" w14:paraId="2E23FDDC" wp14:textId="77777777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xmlns:wp14="http://schemas.microsoft.com/office/word/2010/wordml" w:rsidR="00391CE7" w:rsidRDefault="00391CE7" w14:paraId="6708D1B4" wp14:textId="77777777">
      <w:pPr>
        <w:pStyle w:val="Naslov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391CE7" w:rsidRDefault="00391CE7" w14:paraId="1DDBB0A2" wp14:textId="77777777">
      <w:pPr>
        <w:pStyle w:val="Teloteksta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Ind w:w="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="00000000" w:rsidTr="118C34E9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tcMar/>
            <w:vAlign w:val="bottom"/>
          </w:tcPr>
          <w:p w:rsidR="00391CE7" w:rsidRDefault="00391CE7" w14:paraId="00392FD8" wp14:textId="17CD4689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118C34E9" w:rsidR="00391CE7">
              <w:rPr>
                <w:b w:val="1"/>
                <w:bCs w:val="1"/>
                <w:lang w:val="sr-Latn-CS"/>
              </w:rPr>
              <w:t xml:space="preserve">Budžet projekta </w:t>
            </w:r>
            <w:r w:rsidRPr="118C34E9" w:rsidR="36247E8C">
              <w:rPr>
                <w:b w:val="1"/>
                <w:bCs w:val="1"/>
                <w:lang w:val="sr-Latn-CS"/>
              </w:rPr>
              <w:t>Artify</w:t>
            </w:r>
            <w:r w:rsidRPr="118C34E9" w:rsidR="00391CE7">
              <w:rPr>
                <w:b w:val="1"/>
                <w:bCs w:val="1"/>
                <w:lang w:val="sr-Latn-CS"/>
              </w:rPr>
              <w:t xml:space="preserve"> (primer)</w:t>
            </w:r>
          </w:p>
        </w:tc>
      </w:tr>
      <w:tr xmlns:wp14="http://schemas.microsoft.com/office/word/2010/wordml" w:rsidR="00000000" w:rsidTr="118C34E9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="00000000" w:rsidTr="118C34E9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="00000000" w:rsidTr="118C34E9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="00000000" w:rsidTr="118C34E9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="00000000" w:rsidTr="118C34E9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="00000000" w:rsidTr="118C34E9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="00000000" w:rsidTr="118C34E9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="00000000" w:rsidTr="118C34E9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="00000000" w:rsidTr="118C34E9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="00000000" w:rsidTr="118C34E9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="00000000" w:rsidTr="118C34E9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xmlns:wp14="http://schemas.microsoft.com/office/word/2010/wordml" w:rsidR="00000000" w:rsidTr="118C34E9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xmlns:wp14="http://schemas.microsoft.com/office/word/2010/wordml" w:rsidR="00000000" w:rsidTr="118C34E9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="00000000" w:rsidTr="118C34E9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="00000000" w:rsidTr="118C34E9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="00000000" w:rsidTr="118C34E9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0F3CABC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B08B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6DEB4A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="00000000" w:rsidTr="118C34E9" w14:paraId="0AD9C6F4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562C7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/>
            <w:vAlign w:val="bottom"/>
          </w:tcPr>
          <w:p w:rsidR="00391CE7" w:rsidRDefault="00391CE7" w14:paraId="664355AD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noWrap/>
            <w:tcMar/>
            <w:vAlign w:val="bottom"/>
          </w:tcPr>
          <w:p w:rsidR="00391CE7" w:rsidRDefault="00391CE7" w14:paraId="1A965116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="00000000" w:rsidTr="118C34E9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noWrap/>
            <w:tcMar/>
            <w:vAlign w:val="bottom"/>
          </w:tcPr>
          <w:p w:rsidR="00391CE7" w:rsidP="118C34E9" w:rsidRDefault="00391CE7" w14:paraId="7DF4E37C" wp14:textId="77777777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/>
            <w:vAlign w:val="bottom"/>
          </w:tcPr>
          <w:p w:rsidR="00391CE7" w:rsidP="118C34E9" w:rsidRDefault="00391CE7" w14:paraId="44FB30F8" wp14:textId="77777777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/>
            <w:vAlign w:val="bottom"/>
          </w:tcPr>
          <w:p w:rsidR="00391CE7" w:rsidP="118C34E9" w:rsidRDefault="00391CE7" w14:paraId="1DA6542E" wp14:textId="77777777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/>
            <w:vAlign w:val="bottom"/>
          </w:tcPr>
          <w:p w:rsidR="00391CE7" w:rsidP="118C34E9" w:rsidRDefault="00391CE7" w14:paraId="3041E394" wp14:textId="77777777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noWrap/>
            <w:tcMar/>
            <w:vAlign w:val="bottom"/>
          </w:tcPr>
          <w:p w:rsidR="00391CE7" w:rsidP="118C34E9" w:rsidRDefault="00391CE7" w14:paraId="72A62CFA" wp14:textId="37267409">
            <w:pPr>
              <w:keepLines w:val="1"/>
              <w:widowControl w:val="1"/>
              <w:spacing w:line="240" w:lineRule="auto"/>
              <w:jc w:val="right"/>
              <w:rPr>
                <w:b w:val="1"/>
                <w:bCs w:val="1"/>
                <w:lang w:val="sr-Latn-CS"/>
              </w:rPr>
            </w:pPr>
            <w:r w:rsidRPr="118C34E9" w:rsidR="00391CE7">
              <w:rPr>
                <w:b w:val="1"/>
                <w:bCs w:val="1"/>
                <w:lang w:val="sr-Latn-CS"/>
              </w:rPr>
              <w:t>UKUPAN BUDŽET:</w:t>
            </w:r>
            <w:r w:rsidRPr="118C34E9" w:rsidR="6DAE7C44">
              <w:rPr>
                <w:b w:val="1"/>
                <w:bCs w:val="1"/>
                <w:lang w:val="sr-Latn-CS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</w:tcBorders>
            <w:noWrap/>
            <w:tcMar/>
            <w:vAlign w:val="bottom"/>
          </w:tcPr>
          <w:p w:rsidR="00391CE7" w:rsidP="118C34E9" w:rsidRDefault="00391CE7" w14:paraId="2B76E581" wp14:textId="628F740F">
            <w:pPr>
              <w:pStyle w:val="Normal"/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</w:p>
          <w:p w:rsidR="00391CE7" w:rsidP="118C34E9" w:rsidRDefault="00391CE7" w14:paraId="2A9C723C" wp14:textId="74F81C48">
            <w:pPr>
              <w:pStyle w:val="Normal"/>
              <w:keepLines w:val="1"/>
              <w:widowControl w:val="1"/>
              <w:spacing w:line="240" w:lineRule="auto"/>
              <w:jc w:val="right"/>
              <w:rPr>
                <w:sz w:val="18"/>
                <w:szCs w:val="18"/>
                <w:lang w:val="sr-Latn-CS"/>
              </w:rPr>
            </w:pPr>
            <w:r w:rsidRPr="118C34E9" w:rsidR="00391CE7">
              <w:rPr>
                <w:sz w:val="20"/>
                <w:szCs w:val="20"/>
                <w:lang w:val="sr-Latn-CS"/>
              </w:rPr>
              <w:t>246,000.00</w:t>
            </w:r>
            <w:r w:rsidRPr="118C34E9" w:rsidR="00391CE7">
              <w:rPr>
                <w:sz w:val="20"/>
                <w:szCs w:val="20"/>
                <w:lang w:val="sr-Latn-CS"/>
              </w:rPr>
              <w:t>Din.</w:t>
            </w:r>
          </w:p>
        </w:tc>
      </w:tr>
    </w:tbl>
    <w:p xmlns:wp14="http://schemas.microsoft.com/office/word/2010/wordml" w:rsidR="00391CE7" w:rsidP="118C34E9" w:rsidRDefault="00391CE7" w14:paraId="722B00AE" wp14:textId="77777777">
      <w:pPr>
        <w:pStyle w:val="Teloteksta"/>
        <w:jc w:val="right"/>
        <w:rPr>
          <w:lang w:val="sr-Latn-CS"/>
        </w:rPr>
      </w:pPr>
    </w:p>
    <w:p w:rsidR="118C34E9" w:rsidP="118C34E9" w:rsidRDefault="118C34E9" w14:paraId="4516D0D6" w14:textId="3578E2F6">
      <w:pPr>
        <w:pStyle w:val="Teloteksta"/>
        <w:rPr>
          <w:lang w:val="sr-Latn-CS"/>
        </w:rPr>
      </w:pPr>
    </w:p>
    <w:sectPr w:rsidR="00000000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391CE7" w:rsidRDefault="00391CE7" w14:paraId="16287F2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91CE7" w:rsidRDefault="00391CE7" w14:paraId="5BE93A6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default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391CE7" w:rsidRDefault="00391CE7" w14:paraId="53928121" wp14:textId="77777777">
    <w:pPr>
      <w:pStyle w:val="Podnojestranic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391CE7" w:rsidRDefault="00391CE7" w14:paraId="42C6D796" wp14:textId="77777777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="00000000" w:rsidTr="118C34E9" w14:paraId="57CC1006" wp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="00391CE7" w:rsidRDefault="00391CE7" w14:paraId="31F4DE5D" wp14:textId="77777777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="00391CE7" w:rsidP="118C34E9" w:rsidRDefault="00391CE7" w14:paraId="4198DDB4" wp14:textId="3C2FEA3D">
          <w:pPr>
            <w:pStyle w:val="Normal"/>
            <w:jc w:val="center"/>
          </w:pPr>
          <w:r w:rsidRPr="118C34E9" w:rsidR="118C34E9">
            <w:rPr>
              <w:rFonts w:ascii="Symbol" w:hAnsi="Symbol" w:eastAsia="Symbol" w:cs="Symbol"/>
              <w:lang w:val="sr-Latn-CS"/>
            </w:rPr>
            <w:t>Ó</w:t>
          </w:r>
          <w:r w:rsidRPr="118C34E9" w:rsidR="118C34E9">
            <w:rPr>
              <w:lang w:val="sr-Latn-CS"/>
            </w:rPr>
            <w:t xml:space="preserve"> ArtSpark</w:t>
          </w:r>
          <w:r w:rsidRPr="118C34E9" w:rsidR="118C34E9">
            <w:rPr>
              <w:lang w:val="sr-Latn-CS"/>
            </w:rPr>
            <w:t>, 20</w:t>
          </w:r>
          <w:r w:rsidR="118C34E9">
            <w:rPr/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="00391CE7" w:rsidRDefault="00391CE7" w14:paraId="2DE48D9A" wp14:textId="77777777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PAGE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 w:eastAsia="ja-JP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  <w:r>
            <w:rPr>
              <w:rStyle w:val="Brojstranice"/>
              <w:lang w:val="sr-Latn-CS"/>
            </w:rPr>
            <w:t xml:space="preserve"> od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NUMPAGES  \* MERGEFORMAT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 w:eastAsia="ja-JP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="00391CE7" w:rsidRDefault="00391CE7" w14:paraId="384BA73E" wp14:textId="77777777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391CE7" w:rsidRDefault="00391CE7" w14:paraId="6E1831B3" wp14:textId="77777777">
    <w:pPr>
      <w:pStyle w:val="Podnojestranic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Normalnatabel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8C34E9" w:rsidTr="118C34E9" w14:paraId="7EC9D5EA">
      <w:trPr>
        <w:trHeight w:val="300"/>
      </w:trPr>
      <w:tc>
        <w:tcPr>
          <w:tcW w:w="3005" w:type="dxa"/>
          <w:tcMar/>
        </w:tcPr>
        <w:p w:rsidR="118C34E9" w:rsidP="118C34E9" w:rsidRDefault="118C34E9" w14:paraId="5BF9C562" w14:textId="7D7366B0">
          <w:pPr>
            <w:pStyle w:val="Zaglavljestranic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8C34E9" w:rsidP="118C34E9" w:rsidRDefault="118C34E9" w14:paraId="061BE078" w14:textId="58DCF63C">
          <w:pPr>
            <w:pStyle w:val="Zaglavljestranice"/>
            <w:bidi w:val="0"/>
            <w:jc w:val="center"/>
          </w:pPr>
        </w:p>
      </w:tc>
      <w:tc>
        <w:tcPr>
          <w:tcW w:w="3005" w:type="dxa"/>
          <w:tcMar/>
        </w:tcPr>
        <w:p w:rsidR="118C34E9" w:rsidP="118C34E9" w:rsidRDefault="118C34E9" w14:paraId="661A35AD" w14:textId="308CC67D">
          <w:pPr>
            <w:pStyle w:val="Zaglavljestranice"/>
            <w:bidi w:val="0"/>
            <w:ind w:right="-115"/>
            <w:jc w:val="right"/>
          </w:pPr>
        </w:p>
      </w:tc>
    </w:tr>
  </w:tbl>
  <w:p w:rsidR="118C34E9" w:rsidP="118C34E9" w:rsidRDefault="118C34E9" w14:paraId="63C39289" w14:textId="79A68F1B">
    <w:pPr>
      <w:pStyle w:val="Podnojestranic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391CE7" w:rsidRDefault="00391CE7" w14:paraId="34B3F2E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91CE7" w:rsidRDefault="00391CE7" w14:paraId="7D34F5C7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391CE7" w:rsidRDefault="00391CE7" w14:paraId="54E11D2A" wp14:textId="77777777">
    <w:pPr>
      <w:rPr>
        <w:sz w:val="24"/>
      </w:rPr>
    </w:pPr>
  </w:p>
  <w:p w:rsidR="118C34E9" w:rsidP="118C34E9" w:rsidRDefault="118C34E9" w14:paraId="660C5947" w14:textId="2F3144E0">
    <w:pPr>
      <w:pBdr>
        <w:top w:val="single" w:color="FF000000" w:sz="6" w:space="1"/>
      </w:pBdr>
      <w:jc w:val="both"/>
      <w:rPr>
        <w:sz w:val="24"/>
        <w:szCs w:val="24"/>
      </w:rPr>
    </w:pPr>
  </w:p>
  <w:p xmlns:wp14="http://schemas.microsoft.com/office/word/2010/wordml" w:rsidR="00391CE7" w:rsidP="118C34E9" w:rsidRDefault="00391CE7" w14:paraId="31126E5D" wp14:textId="1C13F3FF">
    <w:pPr>
      <w:pBdr>
        <w:top w:val="single" w:color="FF000000" w:sz="6" w:space="1"/>
      </w:pBdr>
      <w:jc w:val="right"/>
      <w:rPr>
        <w:b w:val="1"/>
        <w:bCs w:val="1"/>
        <w:sz w:val="36"/>
        <w:szCs w:val="36"/>
      </w:rPr>
    </w:pPr>
    <w:proofErr w:type="spellStart"/>
    <w:r w:rsidRPr="118C34E9" w:rsidR="118C34E9">
      <w:rPr>
        <w:b w:val="1"/>
        <w:bCs w:val="1"/>
        <w:sz w:val="36"/>
        <w:szCs w:val="36"/>
      </w:rPr>
      <w:t>ArtSpark</w:t>
    </w:r>
    <w:proofErr w:type="spellEnd"/>
  </w:p>
  <w:p xmlns:wp14="http://schemas.microsoft.com/office/word/2010/wordml" w:rsidR="00391CE7" w:rsidRDefault="00391CE7" w14:paraId="2DE403A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391CE7" w:rsidRDefault="00391CE7" w14:paraId="62431CDC" wp14:textId="77777777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="00000000" w:rsidTr="118C34E9" w14:paraId="63A9B4B7" wp14:textId="77777777">
      <w:tc>
        <w:tcPr>
          <w:tcW w:w="6379" w:type="dxa"/>
          <w:tcMar/>
        </w:tcPr>
        <w:p w:rsidR="00391CE7" w:rsidRDefault="00391CE7" w14:paraId="0EBA2132" wp14:textId="3BE933A3">
          <w:r w:rsidR="118C34E9">
            <w:rPr/>
            <w:t>Artify</w:t>
          </w:r>
        </w:p>
      </w:tc>
      <w:tc>
        <w:tcPr>
          <w:tcW w:w="2870" w:type="dxa"/>
          <w:tcMar/>
        </w:tcPr>
        <w:p w:rsidR="00391CE7" w:rsidRDefault="00391CE7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xmlns:wp14="http://schemas.microsoft.com/office/word/2010/wordml" w:rsidR="00000000" w:rsidTr="118C34E9" w14:paraId="07663BDE" wp14:textId="77777777">
      <w:tc>
        <w:tcPr>
          <w:tcW w:w="6379" w:type="dxa"/>
          <w:tcMar/>
        </w:tcPr>
        <w:p w:rsidR="00391CE7" w:rsidRDefault="00391CE7" w14:paraId="307E0DEA" wp14:textId="77777777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="00391CE7" w:rsidRDefault="00391CE7" w14:paraId="7522E6E4" wp14:textId="7CFE6F6F">
          <w:pPr>
            <w:rPr>
              <w:lang w:val="sr-Latn-CS"/>
            </w:rPr>
          </w:pPr>
          <w:r w:rsidRPr="118C34E9" w:rsidR="118C34E9">
            <w:rPr>
              <w:lang w:val="sr-Latn-CS"/>
            </w:rPr>
            <w:t xml:space="preserve">  Datum: </w:t>
          </w:r>
          <w:r w:rsidR="118C34E9">
            <w:rPr/>
            <w:t>2</w:t>
          </w:r>
          <w:r w:rsidR="118C34E9">
            <w:rPr/>
            <w:t>5</w:t>
          </w:r>
          <w:r w:rsidR="118C34E9">
            <w:rPr/>
            <w:t>.10</w:t>
          </w:r>
          <w:r w:rsidRPr="118C34E9" w:rsidR="118C34E9">
            <w:rPr>
              <w:lang w:val="sr-Latn-CS"/>
            </w:rPr>
            <w:t>.</w:t>
          </w:r>
          <w:r w:rsidR="118C34E9">
            <w:rPr/>
            <w:t>2024.</w:t>
          </w:r>
          <w:r w:rsidRPr="118C34E9" w:rsidR="118C34E9">
            <w:rPr>
              <w:lang w:val="sr-Latn-CS"/>
            </w:rPr>
            <w:t xml:space="preserve"> god.</w:t>
          </w:r>
        </w:p>
      </w:tc>
    </w:tr>
    <w:tr xmlns:wp14="http://schemas.microsoft.com/office/word/2010/wordml" w:rsidR="00000000" w:rsidTr="118C34E9" w14:paraId="0FBC9680" wp14:textId="77777777">
      <w:tc>
        <w:tcPr>
          <w:tcW w:w="9249" w:type="dxa"/>
          <w:gridSpan w:val="2"/>
          <w:tcMar/>
        </w:tcPr>
        <w:p w:rsidR="00391CE7" w:rsidP="118C34E9" w:rsidRDefault="00391CE7" w14:paraId="35ADE0BE" wp14:textId="0616C51F">
          <w:pPr>
            <w:pStyle w:val="Normal"/>
            <w:rPr>
              <w:lang w:val="sr-Latn-RS"/>
            </w:rPr>
          </w:pPr>
          <w:r w:rsidR="118C34E9">
            <w:rPr/>
            <w:t>ART-Artify</w:t>
          </w:r>
          <w:r w:rsidR="118C34E9">
            <w:rPr/>
            <w:t>-</w:t>
          </w:r>
          <w:r w:rsidRPr="118C34E9" w:rsidR="118C34E9">
            <w:rPr>
              <w:lang w:val="sr-Latn-RS"/>
            </w:rPr>
            <w:t>02</w:t>
          </w:r>
        </w:p>
      </w:tc>
    </w:tr>
  </w:tbl>
  <w:p xmlns:wp14="http://schemas.microsoft.com/office/word/2010/wordml" w:rsidR="00391CE7" w:rsidRDefault="00391CE7" w14:paraId="0B4020A7" wp14:textId="77777777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391CE7" w:rsidRDefault="00391CE7" w14:paraId="49E398E2" wp14:textId="77777777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66345113">
    <w:abstractNumId w:val="0"/>
  </w:num>
  <w:num w:numId="2" w16cid:durableId="706485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6415206">
    <w:abstractNumId w:val="3"/>
  </w:num>
  <w:num w:numId="4" w16cid:durableId="133910058">
    <w:abstractNumId w:val="2"/>
  </w:num>
  <w:num w:numId="5" w16cid:durableId="179367326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91CE7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2FE903F"/>
    <w:rsid w:val="066760EE"/>
    <w:rsid w:val="07C701C2"/>
    <w:rsid w:val="0CF705D6"/>
    <w:rsid w:val="118C34E9"/>
    <w:rsid w:val="120B7256"/>
    <w:rsid w:val="134A4DBA"/>
    <w:rsid w:val="13E17F03"/>
    <w:rsid w:val="13F3B633"/>
    <w:rsid w:val="157850CD"/>
    <w:rsid w:val="175332E2"/>
    <w:rsid w:val="177EACE8"/>
    <w:rsid w:val="18E584B2"/>
    <w:rsid w:val="1A01FC42"/>
    <w:rsid w:val="1C1A0759"/>
    <w:rsid w:val="1C21D50D"/>
    <w:rsid w:val="1C9F3C8A"/>
    <w:rsid w:val="212974BD"/>
    <w:rsid w:val="22D5DA26"/>
    <w:rsid w:val="2581DB38"/>
    <w:rsid w:val="26988658"/>
    <w:rsid w:val="26D0A199"/>
    <w:rsid w:val="28230775"/>
    <w:rsid w:val="2BFEFB11"/>
    <w:rsid w:val="2CA2B059"/>
    <w:rsid w:val="2FB49CB8"/>
    <w:rsid w:val="31AC6C77"/>
    <w:rsid w:val="32CECC1F"/>
    <w:rsid w:val="33D6E435"/>
    <w:rsid w:val="36247E8C"/>
    <w:rsid w:val="39F984EC"/>
    <w:rsid w:val="3E7423BE"/>
    <w:rsid w:val="42B5E6CB"/>
    <w:rsid w:val="4319E21F"/>
    <w:rsid w:val="44BB569D"/>
    <w:rsid w:val="45AB1FDA"/>
    <w:rsid w:val="46D84B0C"/>
    <w:rsid w:val="485BFBAA"/>
    <w:rsid w:val="48B64FE0"/>
    <w:rsid w:val="499D550C"/>
    <w:rsid w:val="4A0380E4"/>
    <w:rsid w:val="4BE2FB71"/>
    <w:rsid w:val="4FE20216"/>
    <w:rsid w:val="513B9D1A"/>
    <w:rsid w:val="514412F1"/>
    <w:rsid w:val="5158AAB2"/>
    <w:rsid w:val="531D93C5"/>
    <w:rsid w:val="538CC603"/>
    <w:rsid w:val="551CC3B5"/>
    <w:rsid w:val="55FEDD1B"/>
    <w:rsid w:val="5608AFDB"/>
    <w:rsid w:val="58595711"/>
    <w:rsid w:val="58879845"/>
    <w:rsid w:val="5AA46AF4"/>
    <w:rsid w:val="5B8C1423"/>
    <w:rsid w:val="5F1E5223"/>
    <w:rsid w:val="63784CEC"/>
    <w:rsid w:val="6423A1CC"/>
    <w:rsid w:val="66BAB959"/>
    <w:rsid w:val="670234D0"/>
    <w:rsid w:val="6A521F79"/>
    <w:rsid w:val="6ADDB9DE"/>
    <w:rsid w:val="6D85D599"/>
    <w:rsid w:val="6DAE7C44"/>
    <w:rsid w:val="6E907B78"/>
    <w:rsid w:val="6ED225AC"/>
    <w:rsid w:val="6F59B847"/>
    <w:rsid w:val="708F2DB2"/>
    <w:rsid w:val="720AD636"/>
    <w:rsid w:val="74918BC7"/>
    <w:rsid w:val="760DC32C"/>
    <w:rsid w:val="7895C3FC"/>
    <w:rsid w:val="7F4E5128"/>
    <w:rsid w:val="7F7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"/>
    <o:shapelayout v:ext="edit">
      <o:idmap v:ext="edit" data="1"/>
    </o:shapelayout>
  </w:shapeDefaults>
  <w:decimalSymbol w:val="."/>
  <w:listSeparator w:val=","/>
  <w14:docId w14:val="2F97F451"/>
  <w15:chartTrackingRefBased/>
  <w15:docId w15:val="{046B7DD0-3594-42CD-A9AE-CD4FAA581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drazumevanifontpasusa" w:default="1">
    <w:name w:val="Default Paragraph Font"/>
    <w:semiHidden/>
  </w:style>
  <w:style w:type="table" w:styleId="Normalnatabela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uiPriority w:val="99"/>
    <w:semiHidden/>
    <w:unhideWhenUsed/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Normalnouvlapasusa">
    <w:name w:val="Normal Indent"/>
    <w:basedOn w:val="Normal"/>
    <w:pPr>
      <w:ind w:left="900" w:hanging="900"/>
    </w:pPr>
  </w:style>
  <w:style w:type="character" w:styleId="Brojstranice">
    <w:name w:val="page number"/>
    <w:basedOn w:val="Podrazumevanifontpasusa"/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ADRAJ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SADRAJ4">
    <w:name w:val="toc 4"/>
    <w:basedOn w:val="Normal"/>
    <w:next w:val="Normal"/>
    <w:semiHidden/>
    <w:pPr>
      <w:ind w:left="600"/>
    </w:pPr>
  </w:style>
  <w:style w:type="paragraph" w:styleId="SADRAJ5">
    <w:name w:val="toc 5"/>
    <w:basedOn w:val="Normal"/>
    <w:next w:val="Normal"/>
    <w:semiHidden/>
    <w:pPr>
      <w:ind w:left="800"/>
    </w:pPr>
  </w:style>
  <w:style w:type="paragraph" w:styleId="SADRAJ6">
    <w:name w:val="toc 6"/>
    <w:basedOn w:val="Normal"/>
    <w:next w:val="Normal"/>
    <w:semiHidden/>
    <w:pPr>
      <w:ind w:left="1000"/>
    </w:pPr>
  </w:style>
  <w:style w:type="paragraph" w:styleId="SADRAJ7">
    <w:name w:val="toc 7"/>
    <w:basedOn w:val="Normal"/>
    <w:next w:val="Normal"/>
    <w:semiHidden/>
    <w:pPr>
      <w:ind w:left="1200"/>
    </w:pPr>
  </w:style>
  <w:style w:type="paragraph" w:styleId="SADRAJ8">
    <w:name w:val="toc 8"/>
    <w:basedOn w:val="Normal"/>
    <w:next w:val="Normal"/>
    <w:semiHidden/>
    <w:pPr>
      <w:ind w:left="1400"/>
    </w:pPr>
  </w:style>
  <w:style w:type="paragraph" w:styleId="SADRAJ9">
    <w:name w:val="toc 9"/>
    <w:basedOn w:val="Normal"/>
    <w:next w:val="Normal"/>
    <w:semiHidden/>
    <w:pPr>
      <w:ind w:left="1600"/>
    </w:p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natabel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d285377af3f84b7b" /><Relationship Type="http://schemas.openxmlformats.org/officeDocument/2006/relationships/image" Target="/media/image2.png" Id="R556f69550ea1469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Zeljko Timotijevic</lastModifiedBy>
  <revision>3</revision>
  <lastPrinted>1999-04-23T22:49:00.0000000Z</lastPrinted>
  <dcterms:created xsi:type="dcterms:W3CDTF">2024-10-29T10:35:00.0000000Z</dcterms:created>
  <dcterms:modified xsi:type="dcterms:W3CDTF">2024-10-29T15:46:05.1889034Z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1F5AEE25B8A6451CBDBB03BF7CFDE16A_13</vt:lpwstr>
  </property>
</Properties>
</file>